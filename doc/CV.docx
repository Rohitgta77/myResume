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7F7EA6B" w14:textId="77777777" w:rsidTr="001B2ABD">
        <w:trPr>
          <w:trHeight w:val="4410"/>
        </w:trPr>
        <w:tc>
          <w:tcPr>
            <w:tcW w:w="3600" w:type="dxa"/>
            <w:vAlign w:val="bottom"/>
          </w:tcPr>
          <w:p w14:paraId="4461CCC7" w14:textId="59752153" w:rsidR="008D7CA4" w:rsidRDefault="008D7CA4" w:rsidP="00375538">
            <w:pPr>
              <w:tabs>
                <w:tab w:val="left" w:pos="990"/>
              </w:tabs>
            </w:pPr>
            <w:r>
              <w:t xml:space="preserve"> </w:t>
            </w:r>
          </w:p>
          <w:p w14:paraId="10CABF66" w14:textId="211882E2" w:rsidR="001B2ABD" w:rsidRDefault="00DE48EE" w:rsidP="001B2ABD">
            <w:pPr>
              <w:tabs>
                <w:tab w:val="left" w:pos="990"/>
              </w:tabs>
              <w:jc w:val="center"/>
            </w:pPr>
            <w:r>
              <w:rPr>
                <w:noProof/>
              </w:rPr>
              <w:drawing>
                <wp:inline distT="0" distB="0" distL="0" distR="0" wp14:anchorId="49676BEA" wp14:editId="4EB94B63">
                  <wp:extent cx="1675130" cy="22669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hit Profile Pic.jpg"/>
                          <pic:cNvPicPr/>
                        </pic:nvPicPr>
                        <pic:blipFill rotWithShape="1">
                          <a:blip r:embed="rId10">
                            <a:extLst>
                              <a:ext uri="{28A0092B-C50C-407E-A947-70E740481C1C}">
                                <a14:useLocalDpi xmlns:a14="http://schemas.microsoft.com/office/drawing/2010/main" val="0"/>
                              </a:ext>
                            </a:extLst>
                          </a:blip>
                          <a:srcRect t="6319" b="12765"/>
                          <a:stretch/>
                        </pic:blipFill>
                        <pic:spPr bwMode="auto">
                          <a:xfrm>
                            <a:off x="0" y="0"/>
                            <a:ext cx="1694866" cy="2293659"/>
                          </a:xfrm>
                          <a:prstGeom prst="rect">
                            <a:avLst/>
                          </a:prstGeom>
                          <a:ln>
                            <a:noFill/>
                          </a:ln>
                          <a:extLst>
                            <a:ext uri="{53640926-AAD7-44D8-BBD7-CCE9431645EC}">
                              <a14:shadowObscured xmlns:a14="http://schemas.microsoft.com/office/drawing/2010/main"/>
                            </a:ext>
                          </a:extLst>
                        </pic:spPr>
                      </pic:pic>
                    </a:graphicData>
                  </a:graphic>
                </wp:inline>
              </w:drawing>
            </w:r>
          </w:p>
        </w:tc>
        <w:tc>
          <w:tcPr>
            <w:tcW w:w="720" w:type="dxa"/>
          </w:tcPr>
          <w:p w14:paraId="4D1D5FE8" w14:textId="77777777" w:rsidR="001B2ABD" w:rsidRDefault="001B2ABD" w:rsidP="000C45FF">
            <w:pPr>
              <w:tabs>
                <w:tab w:val="left" w:pos="990"/>
              </w:tabs>
            </w:pPr>
          </w:p>
        </w:tc>
        <w:tc>
          <w:tcPr>
            <w:tcW w:w="6470" w:type="dxa"/>
            <w:vAlign w:val="bottom"/>
          </w:tcPr>
          <w:p w14:paraId="7AF5156E" w14:textId="4B388B8D" w:rsidR="001B2ABD" w:rsidRDefault="00DE48EE" w:rsidP="001B2ABD">
            <w:pPr>
              <w:pStyle w:val="Title"/>
            </w:pPr>
            <w:r>
              <w:t>rohit Gupta</w:t>
            </w:r>
          </w:p>
          <w:p w14:paraId="2744081C" w14:textId="21923609" w:rsidR="001B2ABD" w:rsidRDefault="00DE48EE" w:rsidP="001B2ABD">
            <w:pPr>
              <w:pStyle w:val="Subtitle"/>
            </w:pPr>
            <w:r w:rsidRPr="00636FA0">
              <w:rPr>
                <w:spacing w:val="0"/>
                <w:w w:val="70"/>
              </w:rPr>
              <w:t>Software Develope</w:t>
            </w:r>
            <w:r w:rsidRPr="00636FA0">
              <w:rPr>
                <w:spacing w:val="3"/>
                <w:w w:val="70"/>
              </w:rPr>
              <w:t>r</w:t>
            </w:r>
          </w:p>
        </w:tc>
      </w:tr>
      <w:tr w:rsidR="001B2ABD" w14:paraId="2D14A59F" w14:textId="77777777" w:rsidTr="001B2ABD">
        <w:tc>
          <w:tcPr>
            <w:tcW w:w="3600" w:type="dxa"/>
          </w:tcPr>
          <w:bookmarkStart w:id="0" w:name="_Hlk47047470" w:displacedByCustomXml="next"/>
          <w:sdt>
            <w:sdtPr>
              <w:id w:val="-1711873194"/>
              <w:placeholder>
                <w:docPart w:val="146A909F6D7742F6BA43C1F8CEF6B5D9"/>
              </w:placeholder>
              <w:temporary/>
              <w:showingPlcHdr/>
              <w15:appearance w15:val="hidden"/>
            </w:sdtPr>
            <w:sdtEndPr/>
            <w:sdtContent>
              <w:p w14:paraId="7CE8F950" w14:textId="77777777" w:rsidR="001B2ABD" w:rsidRDefault="00036450" w:rsidP="00036450">
                <w:pPr>
                  <w:pStyle w:val="Heading3"/>
                </w:pPr>
                <w:r w:rsidRPr="00D5459D">
                  <w:t>Profile</w:t>
                </w:r>
              </w:p>
            </w:sdtContent>
          </w:sdt>
          <w:p w14:paraId="13149300" w14:textId="24D04CB7" w:rsidR="008675CC" w:rsidRDefault="008675CC" w:rsidP="008675CC">
            <w:pPr>
              <w:rPr>
                <w:rFonts w:ascii="Verdana" w:eastAsia="Verdana" w:hAnsi="Verdana" w:cs="Verdana"/>
                <w:sz w:val="17"/>
              </w:rPr>
            </w:pPr>
            <w:r>
              <w:rPr>
                <w:rFonts w:ascii="Verdana" w:eastAsia="Verdana" w:hAnsi="Verdana" w:cs="Verdana"/>
                <w:sz w:val="17"/>
              </w:rPr>
              <w:t>To work in a Challenging Environment where I can implement Technology for the growth of Organization and in the process also upgrade my skills in the field of development.</w:t>
            </w:r>
          </w:p>
          <w:p w14:paraId="2AF3BE92" w14:textId="08D314C4" w:rsidR="00036450" w:rsidRDefault="00036450" w:rsidP="009260CD"/>
          <w:p w14:paraId="63E2A60E" w14:textId="77777777" w:rsidR="00036450" w:rsidRDefault="00036450" w:rsidP="00036450"/>
          <w:sdt>
            <w:sdtPr>
              <w:id w:val="-1954003311"/>
              <w:placeholder>
                <w:docPart w:val="C874C20CA79B47999263E00D1E87E8D5"/>
              </w:placeholder>
              <w:temporary/>
              <w:showingPlcHdr/>
              <w15:appearance w15:val="hidden"/>
            </w:sdtPr>
            <w:sdtEndPr/>
            <w:sdtContent>
              <w:p w14:paraId="09094337" w14:textId="77777777" w:rsidR="00036450" w:rsidRPr="00CB0055" w:rsidRDefault="00CB0055" w:rsidP="00CB0055">
                <w:pPr>
                  <w:pStyle w:val="Heading3"/>
                </w:pPr>
                <w:r w:rsidRPr="00CB0055">
                  <w:t>Contact</w:t>
                </w:r>
              </w:p>
            </w:sdtContent>
          </w:sdt>
          <w:sdt>
            <w:sdtPr>
              <w:id w:val="1111563247"/>
              <w:placeholder>
                <w:docPart w:val="45484CD5B6DB4A36B32557E4B8ADC202"/>
              </w:placeholder>
              <w:temporary/>
              <w:showingPlcHdr/>
              <w15:appearance w15:val="hidden"/>
            </w:sdtPr>
            <w:sdtEndPr/>
            <w:sdtContent>
              <w:p w14:paraId="436441CA" w14:textId="77777777" w:rsidR="004D3011" w:rsidRDefault="004D3011" w:rsidP="004D3011">
                <w:r w:rsidRPr="00B768C5">
                  <w:rPr>
                    <w:b/>
                    <w:bCs/>
                  </w:rPr>
                  <w:t>PHONE:</w:t>
                </w:r>
              </w:p>
            </w:sdtContent>
          </w:sdt>
          <w:p w14:paraId="783CADAF" w14:textId="480B8485" w:rsidR="004D3011" w:rsidRDefault="00E40B0B" w:rsidP="004D3011">
            <w:r>
              <w:t>9026744092</w:t>
            </w:r>
          </w:p>
          <w:p w14:paraId="4AE00178" w14:textId="77777777" w:rsidR="004D3011" w:rsidRPr="004D3011" w:rsidRDefault="004D3011" w:rsidP="004D3011"/>
          <w:p w14:paraId="0EA52BD8" w14:textId="05398FA4" w:rsidR="004D3011" w:rsidRPr="00B768C5" w:rsidRDefault="00A7098D" w:rsidP="004D3011">
            <w:pPr>
              <w:rPr>
                <w:b/>
                <w:bCs/>
              </w:rPr>
            </w:pPr>
            <w:r w:rsidRPr="00B768C5">
              <w:rPr>
                <w:b/>
                <w:bCs/>
              </w:rPr>
              <w:t>ADDRESS:</w:t>
            </w:r>
          </w:p>
          <w:p w14:paraId="036CED2F" w14:textId="1E62A4D7" w:rsidR="00A7098D" w:rsidRDefault="00A534A9" w:rsidP="004D3011">
            <w:r w:rsidRPr="00A534A9">
              <w:t>Amanpour Biramguda Rd, Golden Palms, Raghavendra Colony, Ramachandra Puram, Hyderabad, Telangana</w:t>
            </w:r>
            <w:r>
              <w:t xml:space="preserve">, </w:t>
            </w:r>
            <w:r w:rsidRPr="00A534A9">
              <w:t>502032</w:t>
            </w:r>
          </w:p>
          <w:p w14:paraId="495A9C5A" w14:textId="342D1724" w:rsidR="0091600C" w:rsidRDefault="0091600C" w:rsidP="004D3011"/>
          <w:p w14:paraId="40DD8FE1" w14:textId="21DB3A62" w:rsidR="0091600C" w:rsidRPr="0091600C" w:rsidRDefault="0091600C" w:rsidP="004D3011">
            <w:pPr>
              <w:rPr>
                <w:b/>
                <w:bCs/>
              </w:rPr>
            </w:pPr>
            <w:r>
              <w:rPr>
                <w:b/>
                <w:bCs/>
              </w:rPr>
              <w:t>Home Town</w:t>
            </w:r>
            <w:r w:rsidRPr="00B768C5">
              <w:rPr>
                <w:b/>
                <w:bCs/>
              </w:rPr>
              <w:t>:</w:t>
            </w:r>
            <w:r>
              <w:rPr>
                <w:b/>
                <w:bCs/>
              </w:rPr>
              <w:t xml:space="preserve"> </w:t>
            </w:r>
            <w:r>
              <w:t>Kanpur</w:t>
            </w:r>
          </w:p>
          <w:p w14:paraId="2F61B2A6" w14:textId="77777777" w:rsidR="004D3011" w:rsidRDefault="004D3011" w:rsidP="004D3011"/>
          <w:sdt>
            <w:sdtPr>
              <w:id w:val="-240260293"/>
              <w:placeholder>
                <w:docPart w:val="F24820CD2BB843489BCE1D1E73D90A71"/>
              </w:placeholder>
              <w:temporary/>
              <w:showingPlcHdr/>
              <w15:appearance w15:val="hidden"/>
            </w:sdtPr>
            <w:sdtEndPr/>
            <w:sdtContent>
              <w:p w14:paraId="520F5E00" w14:textId="77777777" w:rsidR="004D3011" w:rsidRDefault="004D3011" w:rsidP="004D3011">
                <w:r w:rsidRPr="00B768C5">
                  <w:rPr>
                    <w:b/>
                    <w:bCs/>
                  </w:rPr>
                  <w:t>EMAIL:</w:t>
                </w:r>
              </w:p>
            </w:sdtContent>
          </w:sdt>
          <w:p w14:paraId="48AFC1EB" w14:textId="68960ABC" w:rsidR="00275946" w:rsidRPr="00B768C5" w:rsidRDefault="008702A1" w:rsidP="004D3011">
            <w:pPr>
              <w:rPr>
                <w:rStyle w:val="Hyperlink"/>
                <w:color w:val="0070C0"/>
              </w:rPr>
            </w:pPr>
            <w:hyperlink r:id="rId11" w:history="1">
              <w:r w:rsidR="008675CC" w:rsidRPr="00B768C5">
                <w:rPr>
                  <w:rStyle w:val="Hyperlink"/>
                  <w:color w:val="0070C0"/>
                </w:rPr>
                <w:t>rohitgta77@gmail.com</w:t>
              </w:r>
            </w:hyperlink>
          </w:p>
          <w:p w14:paraId="5F26CE33" w14:textId="6EC156B0" w:rsidR="00275946" w:rsidRDefault="00275946" w:rsidP="004D3011">
            <w:pPr>
              <w:rPr>
                <w:rStyle w:val="Hyperlink"/>
              </w:rPr>
            </w:pPr>
          </w:p>
          <w:p w14:paraId="5D96F517" w14:textId="16215AF9" w:rsidR="00275946" w:rsidRPr="00B768C5" w:rsidRDefault="00275946" w:rsidP="00275946">
            <w:pPr>
              <w:rPr>
                <w:b/>
                <w:bCs/>
              </w:rPr>
            </w:pPr>
            <w:r w:rsidRPr="00B768C5">
              <w:rPr>
                <w:b/>
                <w:bCs/>
              </w:rPr>
              <w:t>GitHub:</w:t>
            </w:r>
            <w:r w:rsidR="00B768C5" w:rsidRPr="00B768C5">
              <w:rPr>
                <w:b/>
                <w:bCs/>
              </w:rPr>
              <w:t xml:space="preserve"> </w:t>
            </w:r>
            <w:r w:rsidR="00B768C5" w:rsidRPr="000761E2">
              <w:rPr>
                <w:b/>
                <w:bCs/>
                <w:color w:val="FF0000"/>
              </w:rPr>
              <w:t>(Click here</w:t>
            </w:r>
            <w:r w:rsidR="006A42C9">
              <w:rPr>
                <w:b/>
                <w:bCs/>
                <w:color w:val="FF0000"/>
              </w:rPr>
              <w:t xml:space="preserve"> for updates</w:t>
            </w:r>
            <w:r w:rsidR="00B768C5" w:rsidRPr="000761E2">
              <w:rPr>
                <w:b/>
                <w:bCs/>
                <w:color w:val="FF0000"/>
              </w:rPr>
              <w:t>)</w:t>
            </w:r>
          </w:p>
          <w:p w14:paraId="03455777" w14:textId="75D52018" w:rsidR="00275946" w:rsidRDefault="008702A1" w:rsidP="00275946">
            <w:pPr>
              <w:rPr>
                <w:rStyle w:val="Hyperlink"/>
              </w:rPr>
            </w:pPr>
            <w:hyperlink r:id="rId12" w:history="1">
              <w:r w:rsidR="00275946" w:rsidRPr="00B768C5">
                <w:rPr>
                  <w:rStyle w:val="Hyperlink"/>
                  <w:color w:val="0070C0"/>
                </w:rPr>
                <w:t>https://rohitgta77.github.io/myResume/</w:t>
              </w:r>
            </w:hyperlink>
          </w:p>
          <w:p w14:paraId="0C3D3B79" w14:textId="241F4316" w:rsidR="00691BA0" w:rsidRDefault="00691BA0" w:rsidP="00275946">
            <w:pPr>
              <w:rPr>
                <w:rStyle w:val="Hyperlink"/>
              </w:rPr>
            </w:pPr>
          </w:p>
          <w:p w14:paraId="40C4C8FF" w14:textId="76578055" w:rsidR="00691BA0" w:rsidRPr="00B768C5" w:rsidRDefault="00EF3884" w:rsidP="00691BA0">
            <w:pPr>
              <w:rPr>
                <w:b/>
                <w:bCs/>
              </w:rPr>
            </w:pPr>
            <w:r w:rsidRPr="00B768C5">
              <w:rPr>
                <w:b/>
                <w:bCs/>
              </w:rPr>
              <w:t>LinkedIn</w:t>
            </w:r>
            <w:r w:rsidR="00691BA0" w:rsidRPr="00B768C5">
              <w:rPr>
                <w:b/>
                <w:bCs/>
              </w:rPr>
              <w:t>:</w:t>
            </w:r>
          </w:p>
          <w:p w14:paraId="0A2787D1" w14:textId="2974304D" w:rsidR="00275946" w:rsidRDefault="008702A1" w:rsidP="004D3011">
            <w:pPr>
              <w:rPr>
                <w:rStyle w:val="Hyperlink"/>
                <w:color w:val="0070C0"/>
              </w:rPr>
            </w:pPr>
            <w:hyperlink r:id="rId13" w:history="1">
              <w:r w:rsidR="00EF3884" w:rsidRPr="00B768C5">
                <w:rPr>
                  <w:rStyle w:val="Hyperlink"/>
                  <w:color w:val="0070C0"/>
                </w:rPr>
                <w:t>https://www.linkedin.com/in/rohit-gupta-a83209150/</w:t>
              </w:r>
            </w:hyperlink>
          </w:p>
          <w:p w14:paraId="696DC400" w14:textId="77777777" w:rsidR="0091600C" w:rsidRPr="00E4381A" w:rsidRDefault="0091600C" w:rsidP="004D3011">
            <w:pPr>
              <w:rPr>
                <w:rStyle w:val="Hyperlink"/>
              </w:rPr>
            </w:pPr>
          </w:p>
          <w:sdt>
            <w:sdtPr>
              <w:rPr>
                <w:color w:val="B85A22" w:themeColor="accent2" w:themeShade="BF"/>
                <w:u w:val="single"/>
              </w:rPr>
              <w:id w:val="-1444214663"/>
              <w:placeholder>
                <w:docPart w:val="34337408193C402F9FB5A3CB8A18E309"/>
              </w:placeholder>
              <w:temporary/>
              <w:showingPlcHdr/>
              <w15:appearance w15:val="hidden"/>
            </w:sdtPr>
            <w:sdtEndPr>
              <w:rPr>
                <w:color w:val="548AB7" w:themeColor="accent1" w:themeShade="BF"/>
                <w:u w:val="none"/>
              </w:rPr>
            </w:sdtEndPr>
            <w:sdtContent>
              <w:p w14:paraId="3EE693E4" w14:textId="77777777" w:rsidR="004D3011" w:rsidRPr="00CB0055" w:rsidRDefault="00CB0055" w:rsidP="00CB0055">
                <w:pPr>
                  <w:pStyle w:val="Heading3"/>
                </w:pPr>
                <w:r w:rsidRPr="00CB0055">
                  <w:t>Hobbies</w:t>
                </w:r>
              </w:p>
            </w:sdtContent>
          </w:sdt>
          <w:p w14:paraId="2EC467B3" w14:textId="2B6998D2" w:rsidR="004D3011" w:rsidRPr="00A7098D" w:rsidRDefault="00A7098D" w:rsidP="004D3011">
            <w:pPr>
              <w:rPr>
                <w:b/>
                <w:bCs/>
              </w:rPr>
            </w:pPr>
            <w:r>
              <w:t>Sketching</w:t>
            </w:r>
          </w:p>
          <w:p w14:paraId="3FCAF7A6" w14:textId="253275A3" w:rsidR="004D3011" w:rsidRDefault="00A7098D" w:rsidP="004D3011">
            <w:r>
              <w:t>Video Production</w:t>
            </w:r>
          </w:p>
          <w:p w14:paraId="688B68EE" w14:textId="5EFE2AD8" w:rsidR="004D3011" w:rsidRDefault="008675CC" w:rsidP="004D3011">
            <w:r>
              <w:t>Photography</w:t>
            </w:r>
          </w:p>
          <w:p w14:paraId="47455331" w14:textId="7A4FF3C1" w:rsidR="004D3011" w:rsidRPr="004D3011" w:rsidRDefault="00A7098D" w:rsidP="004D3011">
            <w:r>
              <w:t>Creative Writing</w:t>
            </w:r>
          </w:p>
        </w:tc>
        <w:tc>
          <w:tcPr>
            <w:tcW w:w="720" w:type="dxa"/>
          </w:tcPr>
          <w:p w14:paraId="49956BBF" w14:textId="77777777" w:rsidR="001B2ABD" w:rsidRDefault="001B2ABD" w:rsidP="000C45FF">
            <w:pPr>
              <w:tabs>
                <w:tab w:val="left" w:pos="990"/>
              </w:tabs>
            </w:pPr>
          </w:p>
        </w:tc>
        <w:tc>
          <w:tcPr>
            <w:tcW w:w="6470" w:type="dxa"/>
          </w:tcPr>
          <w:sdt>
            <w:sdtPr>
              <w:id w:val="1049110328"/>
              <w:placeholder>
                <w:docPart w:val="E409675D51A945368B226B626569FE5C"/>
              </w:placeholder>
              <w:temporary/>
              <w:showingPlcHdr/>
              <w15:appearance w15:val="hidden"/>
            </w:sdtPr>
            <w:sdtEndPr/>
            <w:sdtContent>
              <w:p w14:paraId="04535C47" w14:textId="77777777" w:rsidR="001B2ABD" w:rsidRDefault="00E25A26" w:rsidP="00036450">
                <w:pPr>
                  <w:pStyle w:val="Heading2"/>
                </w:pPr>
                <w:r w:rsidRPr="00036450">
                  <w:t>EDUCATION</w:t>
                </w:r>
              </w:p>
            </w:sdtContent>
          </w:sdt>
          <w:p w14:paraId="0D07B3C3" w14:textId="14CC7742" w:rsidR="00036450" w:rsidRPr="00036450" w:rsidRDefault="00DE48EE" w:rsidP="00B359E4">
            <w:pPr>
              <w:pStyle w:val="Heading4"/>
            </w:pPr>
            <w:r w:rsidRPr="00DE48EE">
              <w:rPr>
                <w:rFonts w:ascii="Verdana" w:eastAsia="Verdana" w:hAnsi="Verdana" w:cs="Verdana"/>
                <w:sz w:val="17"/>
              </w:rPr>
              <w:t>Master of Computer Application</w:t>
            </w:r>
            <w:r>
              <w:rPr>
                <w:rFonts w:ascii="Verdana" w:eastAsia="Verdana" w:hAnsi="Verdana" w:cs="Verdana"/>
                <w:sz w:val="17"/>
              </w:rPr>
              <w:t xml:space="preserve"> (MCA)</w:t>
            </w:r>
          </w:p>
          <w:p w14:paraId="7B87FA81" w14:textId="6293E863" w:rsidR="00036450" w:rsidRPr="00B359E4" w:rsidRDefault="00DE48EE" w:rsidP="00B359E4">
            <w:pPr>
              <w:pStyle w:val="Date"/>
            </w:pPr>
            <w:r>
              <w:t>2017</w:t>
            </w:r>
            <w:r w:rsidR="00036450" w:rsidRPr="00B359E4">
              <w:t xml:space="preserve"> - </w:t>
            </w:r>
            <w:r>
              <w:t>2019</w:t>
            </w:r>
          </w:p>
          <w:p w14:paraId="2B0C1A20" w14:textId="07F0FF0F" w:rsidR="00036450" w:rsidRDefault="00DE48EE" w:rsidP="00036450">
            <w:r w:rsidRPr="00DE48EE">
              <w:t>from Kanpur Institute of Technology College, Scored 80.82%.</w:t>
            </w:r>
          </w:p>
          <w:p w14:paraId="6578947E" w14:textId="77777777" w:rsidR="00DE48EE" w:rsidRDefault="00DE48EE" w:rsidP="00036450"/>
          <w:p w14:paraId="5AFAA26A" w14:textId="058AED2E" w:rsidR="00DE48EE" w:rsidRPr="00036450" w:rsidRDefault="00DE48EE" w:rsidP="00DE48EE">
            <w:pPr>
              <w:pStyle w:val="Heading4"/>
            </w:pPr>
            <w:r>
              <w:rPr>
                <w:rFonts w:ascii="Verdana" w:eastAsia="Verdana" w:hAnsi="Verdana" w:cs="Verdana"/>
                <w:sz w:val="17"/>
              </w:rPr>
              <w:t>Bachelor</w:t>
            </w:r>
            <w:r w:rsidRPr="00DE48EE">
              <w:rPr>
                <w:rFonts w:ascii="Verdana" w:eastAsia="Verdana" w:hAnsi="Verdana" w:cs="Verdana"/>
                <w:sz w:val="17"/>
              </w:rPr>
              <w:t xml:space="preserve"> of Computer Application</w:t>
            </w:r>
            <w:r>
              <w:rPr>
                <w:rFonts w:ascii="Verdana" w:eastAsia="Verdana" w:hAnsi="Verdana" w:cs="Verdana"/>
                <w:sz w:val="17"/>
              </w:rPr>
              <w:t xml:space="preserve"> (BCA)</w:t>
            </w:r>
          </w:p>
          <w:p w14:paraId="5C359EF6" w14:textId="73B227E9" w:rsidR="00DE48EE" w:rsidRPr="00B359E4" w:rsidRDefault="00DE48EE" w:rsidP="00DE48EE">
            <w:pPr>
              <w:pStyle w:val="Date"/>
            </w:pPr>
            <w:r>
              <w:t>201</w:t>
            </w:r>
            <w:r w:rsidR="005859EF">
              <w:t>4</w:t>
            </w:r>
            <w:r w:rsidRPr="00B359E4">
              <w:t xml:space="preserve"> - </w:t>
            </w:r>
            <w:r>
              <w:t>201</w:t>
            </w:r>
            <w:r w:rsidR="005859EF">
              <w:t>7</w:t>
            </w:r>
          </w:p>
          <w:p w14:paraId="10203722" w14:textId="4375A7AF" w:rsidR="00DE48EE" w:rsidRDefault="00DE48EE" w:rsidP="00DE48EE">
            <w:r w:rsidRPr="00DE48EE">
              <w:t xml:space="preserve">from </w:t>
            </w:r>
            <w:r w:rsidR="00E40B0B" w:rsidRPr="00E40B0B">
              <w:t>College of management studies, Scored 66.48%</w:t>
            </w:r>
            <w:r w:rsidR="00E40B0B">
              <w:t>.</w:t>
            </w:r>
          </w:p>
          <w:sdt>
            <w:sdtPr>
              <w:id w:val="1001553383"/>
              <w:placeholder>
                <w:docPart w:val="95AB99ECA53046A9A3914CDD14119901"/>
              </w:placeholder>
              <w:temporary/>
              <w:showingPlcHdr/>
              <w15:appearance w15:val="hidden"/>
            </w:sdtPr>
            <w:sdtEndPr/>
            <w:sdtContent>
              <w:p w14:paraId="5BEA58B8" w14:textId="3EEFDF2E" w:rsidR="00036450" w:rsidRDefault="00036450" w:rsidP="00036450">
                <w:pPr>
                  <w:pStyle w:val="Heading2"/>
                </w:pPr>
                <w:r w:rsidRPr="00036450">
                  <w:t>WORK EXPERIENCE</w:t>
                </w:r>
              </w:p>
            </w:sdtContent>
          </w:sdt>
          <w:p w14:paraId="485A807B" w14:textId="79FD2CA0" w:rsidR="00036450" w:rsidRDefault="00E40B0B" w:rsidP="00B359E4">
            <w:pPr>
              <w:pStyle w:val="Heading4"/>
              <w:rPr>
                <w:bCs/>
              </w:rPr>
            </w:pPr>
            <w:r>
              <w:rPr>
                <w:rFonts w:ascii="Verdana" w:eastAsia="Verdana" w:hAnsi="Verdana" w:cs="Verdana"/>
                <w:sz w:val="17"/>
              </w:rPr>
              <w:t>OPTICODE TECHNOLOGIES PVT. LTD.</w:t>
            </w:r>
            <w:r w:rsidR="00036450">
              <w:t xml:space="preserve"> </w:t>
            </w:r>
            <w:r w:rsidR="00036450" w:rsidRPr="00036450">
              <w:t xml:space="preserve"> </w:t>
            </w:r>
            <w:r>
              <w:t>(</w:t>
            </w:r>
            <w:r>
              <w:rPr>
                <w:rFonts w:ascii="Verdana" w:eastAsia="Verdana" w:hAnsi="Verdana" w:cs="Verdana"/>
                <w:sz w:val="17"/>
              </w:rPr>
              <w:t>Software Developer)</w:t>
            </w:r>
          </w:p>
          <w:p w14:paraId="52FFCF44" w14:textId="6E1DAB81" w:rsidR="00036450" w:rsidRPr="00036450" w:rsidRDefault="00E40B0B" w:rsidP="00B359E4">
            <w:pPr>
              <w:pStyle w:val="Date"/>
            </w:pPr>
            <w:r>
              <w:t xml:space="preserve">Mar 2019 </w:t>
            </w:r>
            <w:r w:rsidR="00036450" w:rsidRPr="00036450">
              <w:t>–</w:t>
            </w:r>
            <w:r>
              <w:t xml:space="preserve"> July 2020</w:t>
            </w:r>
          </w:p>
          <w:p w14:paraId="3ABF42B6" w14:textId="6BB46451" w:rsidR="00036450" w:rsidRDefault="00E40B0B" w:rsidP="00036450">
            <w:r w:rsidRPr="00E40B0B">
              <w:t xml:space="preserve">I have experience of 1 year </w:t>
            </w:r>
            <w:r>
              <w:t>4</w:t>
            </w:r>
            <w:r w:rsidRPr="00E40B0B">
              <w:t xml:space="preserve"> months. During this time period. I have acquired skills like AJAX, JSON, LINQ</w:t>
            </w:r>
            <w:r w:rsidR="00DC63DF">
              <w:t xml:space="preserve"> </w:t>
            </w:r>
            <w:proofErr w:type="spellStart"/>
            <w:r w:rsidR="00DC63DF">
              <w:t>etc</w:t>
            </w:r>
            <w:proofErr w:type="spellEnd"/>
            <w:r>
              <w:t xml:space="preserve"> </w:t>
            </w:r>
            <w:r w:rsidRPr="00E40B0B">
              <w:t>&amp; Everything is going great. I have learned a lot in my current job and enjoyed it,</w:t>
            </w:r>
            <w:r w:rsidR="00036450" w:rsidRPr="00036450">
              <w:t xml:space="preserve"> </w:t>
            </w:r>
          </w:p>
          <w:p w14:paraId="28466963" w14:textId="7E96432F" w:rsidR="00E67F7F" w:rsidRDefault="00E67F7F" w:rsidP="00036450"/>
          <w:sdt>
            <w:sdtPr>
              <w:id w:val="1669594239"/>
              <w:placeholder>
                <w:docPart w:val="3312E77CC73B419FB7BA8E0EB2DB7077"/>
              </w:placeholder>
              <w:temporary/>
              <w:showingPlcHdr/>
              <w15:appearance w15:val="hidden"/>
            </w:sdtPr>
            <w:sdtEndPr/>
            <w:sdtContent>
              <w:p w14:paraId="7BBA749A" w14:textId="77777777" w:rsidR="00036450" w:rsidRDefault="00180329" w:rsidP="00036450">
                <w:pPr>
                  <w:pStyle w:val="Heading2"/>
                </w:pPr>
                <w:r w:rsidRPr="00036450">
                  <w:rPr>
                    <w:rStyle w:val="Heading2Char"/>
                    <w:b/>
                    <w:bCs/>
                    <w:caps/>
                  </w:rPr>
                  <w:t>SKILLS</w:t>
                </w:r>
              </w:p>
            </w:sdtContent>
          </w:sdt>
          <w:p w14:paraId="3B1844D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775A035F" wp14:editId="5E607181">
                  <wp:extent cx="3971925" cy="143827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bookmarkEnd w:id="0"/>
    </w:tbl>
    <w:p w14:paraId="74778B00" w14:textId="77777777" w:rsidR="00840D6D" w:rsidRDefault="00840D6D" w:rsidP="00840D6D">
      <w:pPr>
        <w:spacing w:before="10"/>
        <w:jc w:val="both"/>
        <w:rPr>
          <w:rFonts w:ascii="Verdana" w:eastAsia="Verdana" w:hAnsi="Verdana" w:cs="Verdana"/>
          <w:b/>
          <w:sz w:val="28"/>
        </w:rPr>
      </w:pPr>
    </w:p>
    <w:p w14:paraId="44460B47" w14:textId="77777777" w:rsidR="00840D6D" w:rsidRDefault="00840D6D" w:rsidP="00840D6D">
      <w:pPr>
        <w:spacing w:before="10"/>
        <w:jc w:val="both"/>
        <w:rPr>
          <w:rFonts w:ascii="Verdana" w:eastAsia="Verdana" w:hAnsi="Verdana" w:cs="Verdana"/>
          <w:b/>
          <w:sz w:val="28"/>
        </w:rPr>
      </w:pPr>
    </w:p>
    <w:p w14:paraId="746A8F41" w14:textId="77777777" w:rsidR="00840D6D" w:rsidRDefault="00840D6D" w:rsidP="00840D6D">
      <w:pPr>
        <w:spacing w:before="10"/>
        <w:jc w:val="both"/>
        <w:rPr>
          <w:rFonts w:ascii="Verdana" w:eastAsia="Verdana" w:hAnsi="Verdana" w:cs="Verdana"/>
          <w:b/>
          <w:sz w:val="28"/>
        </w:rPr>
      </w:pPr>
    </w:p>
    <w:p w14:paraId="162D3A16" w14:textId="77777777" w:rsidR="00840D6D" w:rsidRDefault="00840D6D" w:rsidP="00840D6D">
      <w:pPr>
        <w:spacing w:before="10"/>
        <w:jc w:val="both"/>
        <w:rPr>
          <w:rFonts w:ascii="Verdana" w:eastAsia="Verdana" w:hAnsi="Verdana" w:cs="Verdana"/>
          <w:b/>
          <w:sz w:val="28"/>
        </w:rPr>
      </w:pPr>
    </w:p>
    <w:p w14:paraId="66A67187" w14:textId="77777777" w:rsidR="00840D6D" w:rsidRDefault="00840D6D" w:rsidP="00840D6D">
      <w:pPr>
        <w:spacing w:before="10"/>
        <w:jc w:val="both"/>
        <w:rPr>
          <w:rFonts w:ascii="Verdana" w:eastAsia="Verdana" w:hAnsi="Verdana" w:cs="Verdana"/>
          <w:b/>
          <w:sz w:val="28"/>
        </w:rPr>
      </w:pPr>
    </w:p>
    <w:p w14:paraId="292402D1" w14:textId="77777777" w:rsidR="00840D6D" w:rsidRDefault="00840D6D" w:rsidP="00840D6D">
      <w:pPr>
        <w:spacing w:before="10"/>
        <w:jc w:val="both"/>
        <w:rPr>
          <w:rFonts w:ascii="Verdana" w:eastAsia="Verdana" w:hAnsi="Verdana" w:cs="Verdana"/>
          <w:b/>
          <w:sz w:val="28"/>
        </w:rPr>
      </w:pPr>
    </w:p>
    <w:p w14:paraId="07388F48" w14:textId="17F0AE4C" w:rsidR="00840D6D" w:rsidRDefault="00840D6D" w:rsidP="00840D6D">
      <w:pPr>
        <w:pStyle w:val="Heading2"/>
        <w:jc w:val="both"/>
      </w:pPr>
      <w:r w:rsidRPr="00840D6D">
        <w:t>PROJECTS</w:t>
      </w:r>
    </w:p>
    <w:p w14:paraId="1FDD713C" w14:textId="455B41EC" w:rsidR="00840D6D" w:rsidRDefault="00840D6D" w:rsidP="001B023F">
      <w:pPr>
        <w:pStyle w:val="Heading4"/>
        <w:ind w:left="720"/>
        <w:jc w:val="both"/>
        <w:rPr>
          <w:rFonts w:ascii="Verdana" w:eastAsia="Verdana" w:hAnsi="Verdana" w:cs="Verdana"/>
          <w:sz w:val="17"/>
        </w:rPr>
      </w:pPr>
      <w:r w:rsidRPr="00840D6D">
        <w:rPr>
          <w:rFonts w:ascii="Verdana" w:eastAsia="Verdana" w:hAnsi="Verdana" w:cs="Verdana"/>
          <w:sz w:val="17"/>
        </w:rPr>
        <w:t>Project Title - MyGSTcafe.com</w:t>
      </w:r>
      <w:r w:rsidRPr="00840D6D">
        <w:rPr>
          <w:rFonts w:ascii="Verdana" w:eastAsia="Verdana" w:hAnsi="Verdana" w:cs="Verdana"/>
          <w:sz w:val="17"/>
        </w:rPr>
        <w:tab/>
      </w:r>
    </w:p>
    <w:p w14:paraId="58FCD399" w14:textId="77777777" w:rsidR="007132AB" w:rsidRPr="007132AB" w:rsidRDefault="007132AB" w:rsidP="001B023F">
      <w:pPr>
        <w:ind w:left="720"/>
      </w:pPr>
    </w:p>
    <w:p w14:paraId="507C2017" w14:textId="762B2BA1" w:rsidR="007132AB" w:rsidRDefault="007132AB" w:rsidP="001B023F">
      <w:pPr>
        <w:pStyle w:val="Date"/>
        <w:ind w:left="1440"/>
        <w:jc w:val="both"/>
      </w:pPr>
      <w:r w:rsidRPr="007132AB">
        <w:t>The project aims to develop software that will act as ASP for GST Systems Network to manage the Indirect Taxes of taxpayers. Using ASP any consultants and taxpayers can manage their sale/purchase and GST filing according to new GST rules. This application provides Services to taxpayers and other stakeholders with innovative and convenient methods of interacting With the GST Systems, from registration, to uploading invoice details, to filing returns and tracking their status of returns.</w:t>
      </w:r>
    </w:p>
    <w:p w14:paraId="7135BAD1" w14:textId="77777777" w:rsidR="001B023F" w:rsidRPr="001B023F" w:rsidRDefault="001B023F" w:rsidP="001B023F"/>
    <w:p w14:paraId="7BEAE531" w14:textId="1309665B" w:rsidR="00840D6D" w:rsidRDefault="007132AB" w:rsidP="001B023F">
      <w:pPr>
        <w:pStyle w:val="Date"/>
        <w:ind w:left="1440"/>
        <w:jc w:val="both"/>
      </w:pPr>
      <w:r w:rsidRPr="007132AB">
        <w:rPr>
          <w:b/>
          <w:bCs/>
        </w:rPr>
        <w:t>Technology used:</w:t>
      </w:r>
      <w:r w:rsidRPr="007132AB">
        <w:t xml:space="preserve"> ASP.NET, MS SQL Server 2012, HTML5, Bootstrap 3, jQuery 3.0, Postman, </w:t>
      </w:r>
      <w:r w:rsidR="00DC63DF" w:rsidRPr="007132AB">
        <w:t>Web API,</w:t>
      </w:r>
      <w:r w:rsidR="00DC63DF">
        <w:t xml:space="preserve"> </w:t>
      </w:r>
      <w:r w:rsidRPr="007132AB">
        <w:t>Visual Studio 2019, JavaScript, jQuery, AJAX, .NET Web Forms, ADO.NET, JSON, and Firebird.</w:t>
      </w:r>
    </w:p>
    <w:p w14:paraId="03D0A39C" w14:textId="77777777" w:rsidR="007132AB" w:rsidRPr="007132AB" w:rsidRDefault="007132AB" w:rsidP="001B023F">
      <w:pPr>
        <w:ind w:left="720"/>
      </w:pPr>
    </w:p>
    <w:p w14:paraId="7D678062" w14:textId="77777777" w:rsidR="00840D6D" w:rsidRDefault="00840D6D" w:rsidP="001B023F">
      <w:pPr>
        <w:ind w:left="720"/>
        <w:jc w:val="both"/>
      </w:pPr>
    </w:p>
    <w:p w14:paraId="310B7303" w14:textId="5559B082"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MyGSTcafe Chrome Extension</w:t>
      </w:r>
    </w:p>
    <w:p w14:paraId="7C1CE90F" w14:textId="5C8D3A89"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0EC969E5" w14:textId="77777777" w:rsidR="001B023F" w:rsidRDefault="007132AB" w:rsidP="001B023F">
      <w:pPr>
        <w:pStyle w:val="Date"/>
        <w:ind w:left="1440"/>
        <w:jc w:val="both"/>
        <w:rPr>
          <w:b/>
          <w:bCs/>
          <w:caps/>
        </w:rPr>
      </w:pPr>
      <w:r w:rsidRPr="007132AB">
        <w:t>MyGSTcafe Chrome Extension project help mygstcafe (web Application) user to automate the process of logging on GST Portal, Filling Returns, Extraction User's return data and details. Automatic JSON file upload and many more.</w:t>
      </w:r>
      <w:r>
        <w:rPr>
          <w:b/>
          <w:bCs/>
          <w:caps/>
        </w:rPr>
        <w:t xml:space="preserve"> </w:t>
      </w:r>
    </w:p>
    <w:p w14:paraId="0E0EE96F" w14:textId="59FE6083" w:rsidR="007132AB" w:rsidRDefault="007132AB" w:rsidP="001B023F">
      <w:pPr>
        <w:pStyle w:val="Date"/>
        <w:ind w:left="1440"/>
        <w:jc w:val="both"/>
        <w:rPr>
          <w:b/>
          <w:bCs/>
          <w:caps/>
        </w:rPr>
      </w:pPr>
      <w:r>
        <w:rPr>
          <w:b/>
          <w:bCs/>
          <w:caps/>
        </w:rPr>
        <w:t xml:space="preserve"> </w:t>
      </w:r>
    </w:p>
    <w:p w14:paraId="1D8A5D4C" w14:textId="14587990" w:rsidR="007132AB" w:rsidRDefault="007132AB" w:rsidP="001B023F">
      <w:pPr>
        <w:pStyle w:val="Date"/>
        <w:ind w:left="720" w:firstLine="720"/>
        <w:jc w:val="both"/>
      </w:pPr>
      <w:r w:rsidRPr="007132AB">
        <w:rPr>
          <w:b/>
          <w:bCs/>
        </w:rPr>
        <w:t>Technology used:</w:t>
      </w:r>
      <w:r w:rsidRPr="007132AB">
        <w:t xml:space="preserve"> HTML5, CSS, Bootstrap, JavaScript, jQuery, JSON.</w:t>
      </w:r>
    </w:p>
    <w:p w14:paraId="213C5717" w14:textId="1DA22B21" w:rsidR="007132AB" w:rsidRDefault="007132AB" w:rsidP="001B023F">
      <w:pPr>
        <w:ind w:left="720"/>
      </w:pPr>
    </w:p>
    <w:p w14:paraId="715D5AA4" w14:textId="256B34A0" w:rsidR="007132AB" w:rsidRDefault="007132AB" w:rsidP="001B023F">
      <w:pPr>
        <w:ind w:left="720"/>
      </w:pPr>
    </w:p>
    <w:p w14:paraId="1CCE9919" w14:textId="77777777" w:rsidR="007132AB" w:rsidRDefault="007132AB" w:rsidP="001B023F">
      <w:pPr>
        <w:ind w:left="720"/>
      </w:pPr>
    </w:p>
    <w:p w14:paraId="23F832B8" w14:textId="16945616" w:rsidR="007132AB" w:rsidRDefault="007132AB" w:rsidP="001B023F">
      <w:pPr>
        <w:pStyle w:val="Heading4"/>
        <w:ind w:left="720"/>
        <w:jc w:val="both"/>
        <w:rPr>
          <w:rFonts w:ascii="Verdana" w:eastAsia="Verdana" w:hAnsi="Verdana" w:cs="Verdana"/>
          <w:sz w:val="17"/>
        </w:rPr>
      </w:pPr>
      <w:r w:rsidRPr="007132AB">
        <w:rPr>
          <w:rFonts w:ascii="Verdana" w:eastAsia="Verdana" w:hAnsi="Verdana" w:cs="Verdana"/>
          <w:sz w:val="17"/>
        </w:rPr>
        <w:t>Project Title - HOME AUTOMATION (EMBEDDED SYSTEMS)</w:t>
      </w:r>
      <w:r w:rsidR="00DC63DF">
        <w:rPr>
          <w:rFonts w:ascii="Verdana" w:eastAsia="Verdana" w:hAnsi="Verdana" w:cs="Verdana"/>
          <w:sz w:val="17"/>
        </w:rPr>
        <w:t xml:space="preserve"> (College Project)</w:t>
      </w:r>
    </w:p>
    <w:p w14:paraId="03BE8022" w14:textId="77777777" w:rsidR="007132AB" w:rsidRPr="00036450" w:rsidRDefault="007132AB" w:rsidP="001B023F">
      <w:pPr>
        <w:pStyle w:val="Heading4"/>
        <w:ind w:left="720"/>
        <w:jc w:val="both"/>
      </w:pPr>
      <w:r w:rsidRPr="007132AB">
        <w:rPr>
          <w:rFonts w:ascii="Verdana" w:eastAsia="Verdana" w:hAnsi="Verdana" w:cs="Verdana"/>
          <w:sz w:val="17"/>
        </w:rPr>
        <w:t xml:space="preserve">  </w:t>
      </w:r>
      <w:r w:rsidRPr="00840D6D">
        <w:rPr>
          <w:rFonts w:ascii="Verdana" w:eastAsia="Verdana" w:hAnsi="Verdana" w:cs="Verdana"/>
          <w:sz w:val="17"/>
        </w:rPr>
        <w:tab/>
      </w:r>
    </w:p>
    <w:p w14:paraId="21F23C4B" w14:textId="5FF023AC" w:rsidR="00636FA0" w:rsidRDefault="007132AB" w:rsidP="001B023F">
      <w:pPr>
        <w:pStyle w:val="Date"/>
        <w:ind w:left="1440"/>
        <w:jc w:val="both"/>
      </w:pPr>
      <w:r w:rsidRPr="007132AB">
        <w:t>An android app which used to send the command through Bluetooth transmission to Arduino Controller, commands are perform to on &amp; Off light, Fan, Tv etc.</w:t>
      </w:r>
    </w:p>
    <w:p w14:paraId="1A956124" w14:textId="77777777" w:rsidR="001B023F" w:rsidRPr="001B023F" w:rsidRDefault="001B023F" w:rsidP="001B023F"/>
    <w:p w14:paraId="0CDB7B5D" w14:textId="6FBC6BE1" w:rsidR="000F20D1" w:rsidRDefault="000F20D1" w:rsidP="001B023F">
      <w:pPr>
        <w:pStyle w:val="Date"/>
        <w:ind w:left="720" w:firstLine="720"/>
        <w:jc w:val="both"/>
        <w:rPr>
          <w:b/>
          <w:bCs/>
        </w:rPr>
      </w:pPr>
      <w:r w:rsidRPr="007132AB">
        <w:rPr>
          <w:b/>
          <w:bCs/>
        </w:rPr>
        <w:t>Technology used:</w:t>
      </w:r>
      <w:r w:rsidRPr="007132AB">
        <w:t xml:space="preserve"> </w:t>
      </w:r>
      <w:r w:rsidRPr="000F20D1">
        <w:t>C, C++.</w:t>
      </w:r>
      <w:r w:rsidRPr="000F20D1">
        <w:rPr>
          <w:b/>
          <w:bCs/>
        </w:rPr>
        <w:t xml:space="preserve"> </w:t>
      </w:r>
    </w:p>
    <w:p w14:paraId="2A8393B8" w14:textId="77777777" w:rsidR="001B023F" w:rsidRPr="001B023F" w:rsidRDefault="001B023F" w:rsidP="001B023F"/>
    <w:p w14:paraId="2A7E8E30" w14:textId="2716D7F1" w:rsidR="007132AB" w:rsidRDefault="000F20D1" w:rsidP="001B023F">
      <w:pPr>
        <w:pStyle w:val="Date"/>
        <w:ind w:left="1440"/>
        <w:jc w:val="both"/>
      </w:pPr>
      <w:r w:rsidRPr="000F20D1">
        <w:rPr>
          <w:b/>
          <w:bCs/>
        </w:rPr>
        <w:t>Hardware used</w:t>
      </w:r>
      <w:r w:rsidRPr="007132AB">
        <w:rPr>
          <w:b/>
          <w:bCs/>
        </w:rPr>
        <w:t>:</w:t>
      </w:r>
      <w:r w:rsidRPr="007132AB">
        <w:t xml:space="preserve"> </w:t>
      </w:r>
      <w:r w:rsidRPr="000F20D1">
        <w:t>CONTROL LIGHT BULB USING ANDROID APP COMPONENT- 1. ANDRINO UNO R3 2. BLUETOOTH MODULE 3. RELAY 4. JUMPER WIRE 5. LED BULB AND HOLDER PROGRAMING LANGUAGE - PYTHON.</w:t>
      </w:r>
    </w:p>
    <w:p w14:paraId="66429919" w14:textId="77777777" w:rsidR="007132AB" w:rsidRPr="007132AB" w:rsidRDefault="007132AB" w:rsidP="007132AB"/>
    <w:p w14:paraId="275D2F3C" w14:textId="3CE9DC07" w:rsidR="007132AB" w:rsidRDefault="007132AB" w:rsidP="007132AB"/>
    <w:p w14:paraId="72AABA1A" w14:textId="77777777" w:rsidR="007132AB" w:rsidRPr="007132AB" w:rsidRDefault="007132AB" w:rsidP="007132AB"/>
    <w:p w14:paraId="56A03A1F" w14:textId="2D5E7985" w:rsidR="00840D6D" w:rsidRDefault="00636FA0" w:rsidP="00840D6D">
      <w:pPr>
        <w:pStyle w:val="Heading2"/>
        <w:jc w:val="both"/>
      </w:pPr>
      <w:r>
        <w:t>T</w:t>
      </w:r>
      <w:r w:rsidRPr="00636FA0">
        <w:t>RAININGS</w:t>
      </w:r>
    </w:p>
    <w:p w14:paraId="1CA092BC" w14:textId="27E91EFE" w:rsidR="00840D6D" w:rsidRPr="00036450" w:rsidRDefault="00636FA0" w:rsidP="001B023F">
      <w:pPr>
        <w:pStyle w:val="Date"/>
        <w:ind w:left="720"/>
        <w:jc w:val="both"/>
      </w:pPr>
      <w:r w:rsidRPr="00636FA0">
        <w:rPr>
          <w:rFonts w:ascii="Verdana" w:eastAsia="Verdana" w:hAnsi="Verdana" w:cs="Verdana"/>
          <w:b/>
          <w:sz w:val="17"/>
        </w:rPr>
        <w:t xml:space="preserve">Training on </w:t>
      </w:r>
      <w:r>
        <w:rPr>
          <w:rFonts w:ascii="Verdana" w:eastAsia="Verdana" w:hAnsi="Verdana" w:cs="Verdana"/>
          <w:b/>
          <w:sz w:val="17"/>
        </w:rPr>
        <w:t>Python</w:t>
      </w:r>
      <w:r w:rsidRPr="00636FA0">
        <w:rPr>
          <w:rFonts w:ascii="Verdana" w:eastAsia="Verdana" w:hAnsi="Verdana" w:cs="Verdana"/>
          <w:b/>
          <w:sz w:val="17"/>
        </w:rPr>
        <w:t xml:space="preserve"> </w:t>
      </w:r>
      <w:r>
        <w:t xml:space="preserve">Mar 2019 </w:t>
      </w:r>
      <w:r w:rsidRPr="00036450">
        <w:t>–</w:t>
      </w:r>
      <w:r>
        <w:t xml:space="preserve"> July 20</w:t>
      </w:r>
      <w:r w:rsidR="001B023F">
        <w:t>19</w:t>
      </w:r>
    </w:p>
    <w:p w14:paraId="7EB4FA31" w14:textId="27467CC5" w:rsidR="00840D6D" w:rsidRDefault="00636FA0" w:rsidP="000F5FB5">
      <w:pPr>
        <w:ind w:left="720" w:firstLine="720"/>
        <w:jc w:val="both"/>
        <w:rPr>
          <w:lang w:val="en-IN"/>
        </w:rPr>
      </w:pPr>
      <w:r w:rsidRPr="00636FA0">
        <w:rPr>
          <w:lang w:val="en-IN"/>
        </w:rPr>
        <w:t>SoftPro India Summer Training on Python &amp; ITS application in IOT, Lucknow</w:t>
      </w:r>
    </w:p>
    <w:p w14:paraId="6C97E3A0" w14:textId="1A0466EA" w:rsidR="00636FA0" w:rsidRDefault="00636FA0" w:rsidP="001B023F">
      <w:pPr>
        <w:ind w:left="720"/>
        <w:jc w:val="both"/>
        <w:rPr>
          <w:lang w:val="en-IN"/>
        </w:rPr>
      </w:pPr>
    </w:p>
    <w:p w14:paraId="5E99860E" w14:textId="6EAB502C" w:rsidR="00636FA0" w:rsidRPr="00036450" w:rsidRDefault="00636FA0" w:rsidP="001B023F">
      <w:pPr>
        <w:pStyle w:val="Date"/>
        <w:ind w:left="720"/>
        <w:jc w:val="both"/>
      </w:pPr>
      <w:r w:rsidRPr="00636FA0">
        <w:rPr>
          <w:rFonts w:ascii="Verdana" w:eastAsia="Verdana" w:hAnsi="Verdana" w:cs="Verdana"/>
          <w:b/>
          <w:sz w:val="17"/>
        </w:rPr>
        <w:t xml:space="preserve">Training on ASP.NET </w:t>
      </w:r>
      <w:r>
        <w:t xml:space="preserve">Feb 2017 </w:t>
      </w:r>
      <w:r w:rsidRPr="00036450">
        <w:t>–</w:t>
      </w:r>
      <w:r>
        <w:t xml:space="preserve"> Apr 2017</w:t>
      </w:r>
    </w:p>
    <w:p w14:paraId="35ECE72A" w14:textId="3556D00A" w:rsidR="00636FA0" w:rsidRDefault="00636FA0" w:rsidP="000F5FB5">
      <w:pPr>
        <w:ind w:left="720" w:firstLine="720"/>
        <w:jc w:val="both"/>
        <w:rPr>
          <w:lang w:val="en-IN"/>
        </w:rPr>
      </w:pPr>
      <w:r w:rsidRPr="00636FA0">
        <w:rPr>
          <w:lang w:val="en-IN"/>
        </w:rPr>
        <w:t>Microsoft summer training on basic knowledge on ASP.NET with C#, Kanpur.</w:t>
      </w:r>
    </w:p>
    <w:p w14:paraId="5E77DA56" w14:textId="77777777" w:rsidR="001B023F" w:rsidRDefault="001B023F" w:rsidP="00840D6D">
      <w:pPr>
        <w:jc w:val="both"/>
      </w:pPr>
    </w:p>
    <w:p w14:paraId="2CB7350F" w14:textId="26A1CDA8" w:rsidR="00840D6D" w:rsidRDefault="00840D6D" w:rsidP="00840D6D">
      <w:pPr>
        <w:spacing w:before="10"/>
        <w:jc w:val="both"/>
        <w:rPr>
          <w:rFonts w:ascii="Verdana" w:eastAsia="Verdana" w:hAnsi="Verdana" w:cs="Verdana"/>
          <w:b/>
          <w:sz w:val="28"/>
        </w:rPr>
      </w:pPr>
    </w:p>
    <w:p w14:paraId="5920015D" w14:textId="0D98F1D6" w:rsidR="001B023F" w:rsidRDefault="001B023F" w:rsidP="001B023F">
      <w:pPr>
        <w:pStyle w:val="Heading2"/>
        <w:jc w:val="both"/>
      </w:pPr>
      <w:r w:rsidRPr="001B023F">
        <w:t>DECLARATION</w:t>
      </w:r>
    </w:p>
    <w:p w14:paraId="5774F304" w14:textId="4C11AFC6" w:rsidR="001B023F" w:rsidRDefault="001B023F" w:rsidP="001B023F">
      <w:pPr>
        <w:pStyle w:val="Date"/>
        <w:ind w:firstLine="720"/>
        <w:jc w:val="both"/>
        <w:rPr>
          <w:lang w:val="en-IN"/>
        </w:rPr>
      </w:pPr>
      <w:r w:rsidRPr="001B023F">
        <w:t>I hereby declare that the information furnished above is true to the best of my knowledge and belief</w:t>
      </w:r>
      <w:r>
        <w:t>.</w:t>
      </w:r>
    </w:p>
    <w:p w14:paraId="285B7EE6" w14:textId="77777777" w:rsidR="001B023F" w:rsidRDefault="001B023F" w:rsidP="00840D6D">
      <w:pPr>
        <w:spacing w:before="10"/>
        <w:jc w:val="both"/>
        <w:rPr>
          <w:rFonts w:ascii="Verdana" w:eastAsia="Verdana" w:hAnsi="Verdana" w:cs="Verdana"/>
          <w:b/>
          <w:sz w:val="28"/>
        </w:rPr>
      </w:pPr>
    </w:p>
    <w:sectPr w:rsidR="001B023F"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44C87" w14:textId="77777777" w:rsidR="008702A1" w:rsidRDefault="008702A1" w:rsidP="000C45FF">
      <w:r>
        <w:separator/>
      </w:r>
    </w:p>
  </w:endnote>
  <w:endnote w:type="continuationSeparator" w:id="0">
    <w:p w14:paraId="37F14175" w14:textId="77777777" w:rsidR="008702A1" w:rsidRDefault="008702A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6D845" w14:textId="77777777" w:rsidR="008702A1" w:rsidRDefault="008702A1" w:rsidP="000C45FF">
      <w:r>
        <w:separator/>
      </w:r>
    </w:p>
  </w:footnote>
  <w:footnote w:type="continuationSeparator" w:id="0">
    <w:p w14:paraId="2EDE0185" w14:textId="77777777" w:rsidR="008702A1" w:rsidRDefault="008702A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D2F0C" w14:textId="77777777" w:rsidR="000C45FF" w:rsidRDefault="000C45FF">
    <w:pPr>
      <w:pStyle w:val="Header"/>
    </w:pPr>
    <w:r>
      <w:rPr>
        <w:noProof/>
      </w:rPr>
      <w:drawing>
        <wp:anchor distT="0" distB="0" distL="114300" distR="114300" simplePos="0" relativeHeight="251658240" behindDoc="1" locked="0" layoutInCell="1" allowOverlap="1" wp14:anchorId="67D84EDA" wp14:editId="7055F34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FE0"/>
    <w:multiLevelType w:val="multilevel"/>
    <w:tmpl w:val="7F066D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FC34082"/>
    <w:multiLevelType w:val="multilevel"/>
    <w:tmpl w:val="12C440A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BDA77AA"/>
    <w:multiLevelType w:val="multilevel"/>
    <w:tmpl w:val="1A7A0F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7DC1FA1"/>
    <w:multiLevelType w:val="multilevel"/>
    <w:tmpl w:val="4B5699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48025E5"/>
    <w:multiLevelType w:val="multilevel"/>
    <w:tmpl w:val="DCD6BA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6E5721D"/>
    <w:multiLevelType w:val="multilevel"/>
    <w:tmpl w:val="4238E2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2E0705A"/>
    <w:multiLevelType w:val="multilevel"/>
    <w:tmpl w:val="EC8673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7809325E"/>
    <w:multiLevelType w:val="multilevel"/>
    <w:tmpl w:val="D9F881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EE"/>
    <w:rsid w:val="00036450"/>
    <w:rsid w:val="000444BF"/>
    <w:rsid w:val="000761E2"/>
    <w:rsid w:val="00094499"/>
    <w:rsid w:val="000C45FF"/>
    <w:rsid w:val="000E3FD1"/>
    <w:rsid w:val="000F20D1"/>
    <w:rsid w:val="000F5FB5"/>
    <w:rsid w:val="00112054"/>
    <w:rsid w:val="001525E1"/>
    <w:rsid w:val="00172C83"/>
    <w:rsid w:val="00180329"/>
    <w:rsid w:val="0019001F"/>
    <w:rsid w:val="001A74A5"/>
    <w:rsid w:val="001B023F"/>
    <w:rsid w:val="001B2ABD"/>
    <w:rsid w:val="001E0391"/>
    <w:rsid w:val="001E1759"/>
    <w:rsid w:val="001F1ECC"/>
    <w:rsid w:val="002400EB"/>
    <w:rsid w:val="00256CF7"/>
    <w:rsid w:val="00275946"/>
    <w:rsid w:val="00281FD5"/>
    <w:rsid w:val="00292B09"/>
    <w:rsid w:val="0030481B"/>
    <w:rsid w:val="003156FC"/>
    <w:rsid w:val="003254B5"/>
    <w:rsid w:val="003568F3"/>
    <w:rsid w:val="0037121F"/>
    <w:rsid w:val="00375538"/>
    <w:rsid w:val="00380199"/>
    <w:rsid w:val="003A6B7D"/>
    <w:rsid w:val="003B06CA"/>
    <w:rsid w:val="003B7774"/>
    <w:rsid w:val="004071FC"/>
    <w:rsid w:val="00445947"/>
    <w:rsid w:val="004813B3"/>
    <w:rsid w:val="00496591"/>
    <w:rsid w:val="004C63E4"/>
    <w:rsid w:val="004D3011"/>
    <w:rsid w:val="005262AC"/>
    <w:rsid w:val="00531255"/>
    <w:rsid w:val="005859EF"/>
    <w:rsid w:val="005B0355"/>
    <w:rsid w:val="005E39D5"/>
    <w:rsid w:val="005F4267"/>
    <w:rsid w:val="00600670"/>
    <w:rsid w:val="0062123A"/>
    <w:rsid w:val="00636FA0"/>
    <w:rsid w:val="00646E75"/>
    <w:rsid w:val="006771D0"/>
    <w:rsid w:val="00691BA0"/>
    <w:rsid w:val="006A34F4"/>
    <w:rsid w:val="006A42C9"/>
    <w:rsid w:val="007132AB"/>
    <w:rsid w:val="00715FCB"/>
    <w:rsid w:val="007377F9"/>
    <w:rsid w:val="00743101"/>
    <w:rsid w:val="007775E1"/>
    <w:rsid w:val="007867A0"/>
    <w:rsid w:val="007927F5"/>
    <w:rsid w:val="00802CA0"/>
    <w:rsid w:val="00840D6D"/>
    <w:rsid w:val="00854063"/>
    <w:rsid w:val="008675CC"/>
    <w:rsid w:val="008702A1"/>
    <w:rsid w:val="008C6B77"/>
    <w:rsid w:val="008D7CA4"/>
    <w:rsid w:val="008E20A9"/>
    <w:rsid w:val="0091600C"/>
    <w:rsid w:val="009260CD"/>
    <w:rsid w:val="009344FD"/>
    <w:rsid w:val="00952C25"/>
    <w:rsid w:val="00A2118D"/>
    <w:rsid w:val="00A534A9"/>
    <w:rsid w:val="00A7098D"/>
    <w:rsid w:val="00AD76E2"/>
    <w:rsid w:val="00B20152"/>
    <w:rsid w:val="00B359E4"/>
    <w:rsid w:val="00B57D98"/>
    <w:rsid w:val="00B70850"/>
    <w:rsid w:val="00B768C5"/>
    <w:rsid w:val="00C066B6"/>
    <w:rsid w:val="00C37BA1"/>
    <w:rsid w:val="00C4674C"/>
    <w:rsid w:val="00C506CF"/>
    <w:rsid w:val="00C72BED"/>
    <w:rsid w:val="00C9578B"/>
    <w:rsid w:val="00CB0055"/>
    <w:rsid w:val="00D2522B"/>
    <w:rsid w:val="00D422DE"/>
    <w:rsid w:val="00D5459D"/>
    <w:rsid w:val="00DA1F4D"/>
    <w:rsid w:val="00DC63DF"/>
    <w:rsid w:val="00DD172A"/>
    <w:rsid w:val="00DE48EE"/>
    <w:rsid w:val="00E25A26"/>
    <w:rsid w:val="00E40B0B"/>
    <w:rsid w:val="00E4381A"/>
    <w:rsid w:val="00E55D74"/>
    <w:rsid w:val="00E67F7F"/>
    <w:rsid w:val="00EA1ACE"/>
    <w:rsid w:val="00EF3884"/>
    <w:rsid w:val="00F459AE"/>
    <w:rsid w:val="00F60274"/>
    <w:rsid w:val="00F77FB9"/>
    <w:rsid w:val="00FB068F"/>
    <w:rsid w:val="00FD0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830A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E40B0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9155">
      <w:bodyDiv w:val="1"/>
      <w:marLeft w:val="0"/>
      <w:marRight w:val="0"/>
      <w:marTop w:val="0"/>
      <w:marBottom w:val="0"/>
      <w:divBdr>
        <w:top w:val="none" w:sz="0" w:space="0" w:color="auto"/>
        <w:left w:val="none" w:sz="0" w:space="0" w:color="auto"/>
        <w:bottom w:val="none" w:sz="0" w:space="0" w:color="auto"/>
        <w:right w:val="none" w:sz="0" w:space="0" w:color="auto"/>
      </w:divBdr>
    </w:div>
    <w:div w:id="647052164">
      <w:bodyDiv w:val="1"/>
      <w:marLeft w:val="0"/>
      <w:marRight w:val="0"/>
      <w:marTop w:val="0"/>
      <w:marBottom w:val="0"/>
      <w:divBdr>
        <w:top w:val="none" w:sz="0" w:space="0" w:color="auto"/>
        <w:left w:val="none" w:sz="0" w:space="0" w:color="auto"/>
        <w:bottom w:val="none" w:sz="0" w:space="0" w:color="auto"/>
        <w:right w:val="none" w:sz="0" w:space="0" w:color="auto"/>
      </w:divBdr>
    </w:div>
    <w:div w:id="1558663795">
      <w:bodyDiv w:val="1"/>
      <w:marLeft w:val="0"/>
      <w:marRight w:val="0"/>
      <w:marTop w:val="0"/>
      <w:marBottom w:val="0"/>
      <w:divBdr>
        <w:top w:val="none" w:sz="0" w:space="0" w:color="auto"/>
        <w:left w:val="none" w:sz="0" w:space="0" w:color="auto"/>
        <w:bottom w:val="none" w:sz="0" w:space="0" w:color="auto"/>
        <w:right w:val="none" w:sz="0" w:space="0" w:color="auto"/>
      </w:divBdr>
    </w:div>
    <w:div w:id="1865483567">
      <w:bodyDiv w:val="1"/>
      <w:marLeft w:val="0"/>
      <w:marRight w:val="0"/>
      <w:marTop w:val="0"/>
      <w:marBottom w:val="0"/>
      <w:divBdr>
        <w:top w:val="none" w:sz="0" w:space="0" w:color="auto"/>
        <w:left w:val="none" w:sz="0" w:space="0" w:color="auto"/>
        <w:bottom w:val="none" w:sz="0" w:space="0" w:color="auto"/>
        <w:right w:val="none" w:sz="0" w:space="0" w:color="auto"/>
      </w:divBdr>
    </w:div>
    <w:div w:id="20556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rohit-gupta-a8320915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ohitgta77.github.io/myResum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ohitgta77@gmail.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041000270649622"/>
          <c:y val="0"/>
          <c:w val="0.75022136621411528"/>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Jquery</c:v>
                </c:pt>
                <c:pt idx="1">
                  <c:v>Python</c:v>
                </c:pt>
                <c:pt idx="2">
                  <c:v>UX/UI </c:v>
                </c:pt>
                <c:pt idx="3">
                  <c:v>Core Java</c:v>
                </c:pt>
                <c:pt idx="4">
                  <c:v>Android</c:v>
                </c:pt>
                <c:pt idx="5">
                  <c:v>MySQL Sever </c:v>
                </c:pt>
                <c:pt idx="6">
                  <c:v>ASP.Net C#</c:v>
                </c:pt>
              </c:strCache>
            </c:strRef>
          </c:cat>
          <c:val>
            <c:numRef>
              <c:f>Sheet1!$B$2:$B$8</c:f>
              <c:numCache>
                <c:formatCode>General</c:formatCode>
                <c:ptCount val="7"/>
                <c:pt idx="0">
                  <c:v>0.7</c:v>
                </c:pt>
                <c:pt idx="1">
                  <c:v>0.2</c:v>
                </c:pt>
                <c:pt idx="2">
                  <c:v>0.75</c:v>
                </c:pt>
                <c:pt idx="3">
                  <c:v>0.2</c:v>
                </c:pt>
                <c:pt idx="4">
                  <c:v>0.1</c:v>
                </c:pt>
                <c:pt idx="5">
                  <c:v>0.7</c:v>
                </c:pt>
                <c:pt idx="6">
                  <c:v>0.6</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46A909F6D7742F6BA43C1F8CEF6B5D9"/>
        <w:category>
          <w:name w:val="General"/>
          <w:gallery w:val="placeholder"/>
        </w:category>
        <w:types>
          <w:type w:val="bbPlcHdr"/>
        </w:types>
        <w:behaviors>
          <w:behavior w:val="content"/>
        </w:behaviors>
        <w:guid w:val="{8DE44166-F50F-4395-ACBA-A888A733C481}"/>
      </w:docPartPr>
      <w:docPartBody>
        <w:p w:rsidR="003B3D95" w:rsidRDefault="005F23E4">
          <w:pPr>
            <w:pStyle w:val="146A909F6D7742F6BA43C1F8CEF6B5D9"/>
          </w:pPr>
          <w:r w:rsidRPr="00D5459D">
            <w:t>Profile</w:t>
          </w:r>
        </w:p>
      </w:docPartBody>
    </w:docPart>
    <w:docPart>
      <w:docPartPr>
        <w:name w:val="C874C20CA79B47999263E00D1E87E8D5"/>
        <w:category>
          <w:name w:val="General"/>
          <w:gallery w:val="placeholder"/>
        </w:category>
        <w:types>
          <w:type w:val="bbPlcHdr"/>
        </w:types>
        <w:behaviors>
          <w:behavior w:val="content"/>
        </w:behaviors>
        <w:guid w:val="{7074A268-6C08-4BEB-9C7D-16F14AB29F3E}"/>
      </w:docPartPr>
      <w:docPartBody>
        <w:p w:rsidR="003B3D95" w:rsidRDefault="005F23E4">
          <w:pPr>
            <w:pStyle w:val="C874C20CA79B47999263E00D1E87E8D5"/>
          </w:pPr>
          <w:r w:rsidRPr="00CB0055">
            <w:t>Contact</w:t>
          </w:r>
        </w:p>
      </w:docPartBody>
    </w:docPart>
    <w:docPart>
      <w:docPartPr>
        <w:name w:val="45484CD5B6DB4A36B32557E4B8ADC202"/>
        <w:category>
          <w:name w:val="General"/>
          <w:gallery w:val="placeholder"/>
        </w:category>
        <w:types>
          <w:type w:val="bbPlcHdr"/>
        </w:types>
        <w:behaviors>
          <w:behavior w:val="content"/>
        </w:behaviors>
        <w:guid w:val="{F7013410-CC38-4B0B-9037-73C2B93ED3AF}"/>
      </w:docPartPr>
      <w:docPartBody>
        <w:p w:rsidR="003B3D95" w:rsidRDefault="005F23E4">
          <w:pPr>
            <w:pStyle w:val="45484CD5B6DB4A36B32557E4B8ADC202"/>
          </w:pPr>
          <w:r w:rsidRPr="004D3011">
            <w:t>PHONE:</w:t>
          </w:r>
        </w:p>
      </w:docPartBody>
    </w:docPart>
    <w:docPart>
      <w:docPartPr>
        <w:name w:val="F24820CD2BB843489BCE1D1E73D90A71"/>
        <w:category>
          <w:name w:val="General"/>
          <w:gallery w:val="placeholder"/>
        </w:category>
        <w:types>
          <w:type w:val="bbPlcHdr"/>
        </w:types>
        <w:behaviors>
          <w:behavior w:val="content"/>
        </w:behaviors>
        <w:guid w:val="{12DFDF03-DF62-4045-AAC2-F876E961F3A3}"/>
      </w:docPartPr>
      <w:docPartBody>
        <w:p w:rsidR="003B3D95" w:rsidRDefault="005F23E4">
          <w:pPr>
            <w:pStyle w:val="F24820CD2BB843489BCE1D1E73D90A71"/>
          </w:pPr>
          <w:r w:rsidRPr="004D3011">
            <w:t>EMAIL:</w:t>
          </w:r>
        </w:p>
      </w:docPartBody>
    </w:docPart>
    <w:docPart>
      <w:docPartPr>
        <w:name w:val="34337408193C402F9FB5A3CB8A18E309"/>
        <w:category>
          <w:name w:val="General"/>
          <w:gallery w:val="placeholder"/>
        </w:category>
        <w:types>
          <w:type w:val="bbPlcHdr"/>
        </w:types>
        <w:behaviors>
          <w:behavior w:val="content"/>
        </w:behaviors>
        <w:guid w:val="{D8F70808-E592-47FF-8F42-9F6990E77DD6}"/>
      </w:docPartPr>
      <w:docPartBody>
        <w:p w:rsidR="003B3D95" w:rsidRDefault="005F23E4">
          <w:pPr>
            <w:pStyle w:val="34337408193C402F9FB5A3CB8A18E309"/>
          </w:pPr>
          <w:r w:rsidRPr="00CB0055">
            <w:t>Hobbies</w:t>
          </w:r>
        </w:p>
      </w:docPartBody>
    </w:docPart>
    <w:docPart>
      <w:docPartPr>
        <w:name w:val="E409675D51A945368B226B626569FE5C"/>
        <w:category>
          <w:name w:val="General"/>
          <w:gallery w:val="placeholder"/>
        </w:category>
        <w:types>
          <w:type w:val="bbPlcHdr"/>
        </w:types>
        <w:behaviors>
          <w:behavior w:val="content"/>
        </w:behaviors>
        <w:guid w:val="{BCB50F61-9FC3-480C-AF2E-9F8D20BAA433}"/>
      </w:docPartPr>
      <w:docPartBody>
        <w:p w:rsidR="003B3D95" w:rsidRDefault="005F23E4">
          <w:pPr>
            <w:pStyle w:val="E409675D51A945368B226B626569FE5C"/>
          </w:pPr>
          <w:r w:rsidRPr="00036450">
            <w:t>EDUCATION</w:t>
          </w:r>
        </w:p>
      </w:docPartBody>
    </w:docPart>
    <w:docPart>
      <w:docPartPr>
        <w:name w:val="95AB99ECA53046A9A3914CDD14119901"/>
        <w:category>
          <w:name w:val="General"/>
          <w:gallery w:val="placeholder"/>
        </w:category>
        <w:types>
          <w:type w:val="bbPlcHdr"/>
        </w:types>
        <w:behaviors>
          <w:behavior w:val="content"/>
        </w:behaviors>
        <w:guid w:val="{9E268676-8C10-4003-8CBC-1A5078332CEE}"/>
      </w:docPartPr>
      <w:docPartBody>
        <w:p w:rsidR="003B3D95" w:rsidRDefault="005F23E4">
          <w:pPr>
            <w:pStyle w:val="95AB99ECA53046A9A3914CDD14119901"/>
          </w:pPr>
          <w:r w:rsidRPr="00036450">
            <w:t>WORK EXPERIENCE</w:t>
          </w:r>
        </w:p>
      </w:docPartBody>
    </w:docPart>
    <w:docPart>
      <w:docPartPr>
        <w:name w:val="3312E77CC73B419FB7BA8E0EB2DB7077"/>
        <w:category>
          <w:name w:val="General"/>
          <w:gallery w:val="placeholder"/>
        </w:category>
        <w:types>
          <w:type w:val="bbPlcHdr"/>
        </w:types>
        <w:behaviors>
          <w:behavior w:val="content"/>
        </w:behaviors>
        <w:guid w:val="{31CF84A6-CCB8-460D-8142-31D6F449EC10}"/>
      </w:docPartPr>
      <w:docPartBody>
        <w:p w:rsidR="003B3D95" w:rsidRDefault="005F23E4">
          <w:pPr>
            <w:pStyle w:val="3312E77CC73B419FB7BA8E0EB2DB707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4"/>
    <w:rsid w:val="002633DA"/>
    <w:rsid w:val="003977EF"/>
    <w:rsid w:val="003B3D95"/>
    <w:rsid w:val="00433217"/>
    <w:rsid w:val="0058330F"/>
    <w:rsid w:val="005F23E4"/>
    <w:rsid w:val="00687C8E"/>
    <w:rsid w:val="00B220AF"/>
    <w:rsid w:val="00E93AB7"/>
    <w:rsid w:val="00FF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B3D95"/>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170184558440099E589A7580332415">
    <w:name w:val="4D170184558440099E589A7580332415"/>
  </w:style>
  <w:style w:type="paragraph" w:customStyle="1" w:styleId="1A4D753670EC4036A848AF149B87880D">
    <w:name w:val="1A4D753670EC4036A848AF149B87880D"/>
  </w:style>
  <w:style w:type="paragraph" w:customStyle="1" w:styleId="146A909F6D7742F6BA43C1F8CEF6B5D9">
    <w:name w:val="146A909F6D7742F6BA43C1F8CEF6B5D9"/>
  </w:style>
  <w:style w:type="paragraph" w:customStyle="1" w:styleId="886C3701E6BC42269FA937F2D67A0ED4">
    <w:name w:val="886C3701E6BC42269FA937F2D67A0ED4"/>
  </w:style>
  <w:style w:type="paragraph" w:customStyle="1" w:styleId="C874C20CA79B47999263E00D1E87E8D5">
    <w:name w:val="C874C20CA79B47999263E00D1E87E8D5"/>
  </w:style>
  <w:style w:type="paragraph" w:customStyle="1" w:styleId="45484CD5B6DB4A36B32557E4B8ADC202">
    <w:name w:val="45484CD5B6DB4A36B32557E4B8ADC202"/>
  </w:style>
  <w:style w:type="paragraph" w:customStyle="1" w:styleId="0BA50F8015F24226AC70C432028F56F4">
    <w:name w:val="0BA50F8015F24226AC70C432028F56F4"/>
  </w:style>
  <w:style w:type="paragraph" w:customStyle="1" w:styleId="E22D46DBCA98435A9F1329B9BA5A511D">
    <w:name w:val="E22D46DBCA98435A9F1329B9BA5A511D"/>
  </w:style>
  <w:style w:type="paragraph" w:customStyle="1" w:styleId="37081316AFA742CE907F51563A2E6BC0">
    <w:name w:val="37081316AFA742CE907F51563A2E6BC0"/>
  </w:style>
  <w:style w:type="paragraph" w:customStyle="1" w:styleId="F24820CD2BB843489BCE1D1E73D90A71">
    <w:name w:val="F24820CD2BB843489BCE1D1E73D90A71"/>
  </w:style>
  <w:style w:type="character" w:styleId="Hyperlink">
    <w:name w:val="Hyperlink"/>
    <w:basedOn w:val="DefaultParagraphFont"/>
    <w:uiPriority w:val="99"/>
    <w:unhideWhenUsed/>
    <w:rPr>
      <w:color w:val="C45911" w:themeColor="accent2" w:themeShade="BF"/>
      <w:u w:val="single"/>
    </w:rPr>
  </w:style>
  <w:style w:type="paragraph" w:customStyle="1" w:styleId="A24A66C6C8534A69B95615A063125104">
    <w:name w:val="A24A66C6C8534A69B95615A063125104"/>
  </w:style>
  <w:style w:type="paragraph" w:customStyle="1" w:styleId="34337408193C402F9FB5A3CB8A18E309">
    <w:name w:val="34337408193C402F9FB5A3CB8A18E309"/>
  </w:style>
  <w:style w:type="paragraph" w:customStyle="1" w:styleId="79B3D19FCA144F2380BB791DC6E2614F">
    <w:name w:val="79B3D19FCA144F2380BB791DC6E2614F"/>
  </w:style>
  <w:style w:type="paragraph" w:customStyle="1" w:styleId="E47F049A86824009A273C73D685364CF">
    <w:name w:val="E47F049A86824009A273C73D685364CF"/>
  </w:style>
  <w:style w:type="paragraph" w:customStyle="1" w:styleId="AA2FC21A27F34F4CB3531942ECF0FD5D">
    <w:name w:val="AA2FC21A27F34F4CB3531942ECF0FD5D"/>
  </w:style>
  <w:style w:type="paragraph" w:customStyle="1" w:styleId="8EB046EC62EC416392F6FE963F762231">
    <w:name w:val="8EB046EC62EC416392F6FE963F762231"/>
  </w:style>
  <w:style w:type="paragraph" w:customStyle="1" w:styleId="E409675D51A945368B226B626569FE5C">
    <w:name w:val="E409675D51A945368B226B626569FE5C"/>
  </w:style>
  <w:style w:type="paragraph" w:customStyle="1" w:styleId="E0F0F65D29774CF48CFC1F0CBC5D1A2F">
    <w:name w:val="E0F0F65D29774CF48CFC1F0CBC5D1A2F"/>
  </w:style>
  <w:style w:type="paragraph" w:customStyle="1" w:styleId="2A4F89D7C89743179FE55B11973EF0F0">
    <w:name w:val="2A4F89D7C89743179FE55B11973EF0F0"/>
  </w:style>
  <w:style w:type="paragraph" w:customStyle="1" w:styleId="4A93FA7AEA574F5CA5757D98964BC521">
    <w:name w:val="4A93FA7AEA574F5CA5757D98964BC521"/>
  </w:style>
  <w:style w:type="paragraph" w:customStyle="1" w:styleId="BDB6463D7BF549DE9312DCF6258ADA8D">
    <w:name w:val="BDB6463D7BF549DE9312DCF6258ADA8D"/>
  </w:style>
  <w:style w:type="paragraph" w:customStyle="1" w:styleId="628AEDAC7FF54A20AC072D34AE8C4237">
    <w:name w:val="628AEDAC7FF54A20AC072D34AE8C4237"/>
  </w:style>
  <w:style w:type="paragraph" w:customStyle="1" w:styleId="EA65B8F1CB0946DD9DECB5E4B14B4465">
    <w:name w:val="EA65B8F1CB0946DD9DECB5E4B14B4465"/>
  </w:style>
  <w:style w:type="paragraph" w:customStyle="1" w:styleId="41C0DABC6EB8469BAB5BF2C963430A66">
    <w:name w:val="41C0DABC6EB8469BAB5BF2C963430A66"/>
  </w:style>
  <w:style w:type="paragraph" w:customStyle="1" w:styleId="95AB99ECA53046A9A3914CDD14119901">
    <w:name w:val="95AB99ECA53046A9A3914CDD14119901"/>
  </w:style>
  <w:style w:type="paragraph" w:customStyle="1" w:styleId="1A12B457F0F44050B1898D0181E23073">
    <w:name w:val="1A12B457F0F44050B1898D0181E23073"/>
  </w:style>
  <w:style w:type="paragraph" w:customStyle="1" w:styleId="8CE9291D4A7D40F89223B3BB47B4C2DA">
    <w:name w:val="8CE9291D4A7D40F89223B3BB47B4C2DA"/>
  </w:style>
  <w:style w:type="paragraph" w:customStyle="1" w:styleId="C254E5211B50440280E68FF41D922B5D">
    <w:name w:val="C254E5211B50440280E68FF41D922B5D"/>
  </w:style>
  <w:style w:type="paragraph" w:customStyle="1" w:styleId="7A8DAA73A6B449B491C7933C1E2566DA">
    <w:name w:val="7A8DAA73A6B449B491C7933C1E2566DA"/>
  </w:style>
  <w:style w:type="paragraph" w:customStyle="1" w:styleId="653C605E5BE04D41A9E315A203679AEA">
    <w:name w:val="653C605E5BE04D41A9E315A203679AEA"/>
  </w:style>
  <w:style w:type="paragraph" w:customStyle="1" w:styleId="2B6E5976EBB84799B89DE9BE90573D0B">
    <w:name w:val="2B6E5976EBB84799B89DE9BE90573D0B"/>
  </w:style>
  <w:style w:type="paragraph" w:customStyle="1" w:styleId="2E6EAACD0D9247649EE095BAC850E223">
    <w:name w:val="2E6EAACD0D9247649EE095BAC850E223"/>
  </w:style>
  <w:style w:type="paragraph" w:customStyle="1" w:styleId="3865EB9F472D486C80527AE78DA8F093">
    <w:name w:val="3865EB9F472D486C80527AE78DA8F093"/>
  </w:style>
  <w:style w:type="paragraph" w:customStyle="1" w:styleId="AE462250ECD642CF9B2CDCF3BD206C9D">
    <w:name w:val="AE462250ECD642CF9B2CDCF3BD206C9D"/>
  </w:style>
  <w:style w:type="paragraph" w:customStyle="1" w:styleId="6D9DDF75D03D4195A711F5BF49641794">
    <w:name w:val="6D9DDF75D03D4195A711F5BF49641794"/>
  </w:style>
  <w:style w:type="paragraph" w:customStyle="1" w:styleId="C9B47FE886D6428BA47FF668024D6133">
    <w:name w:val="C9B47FE886D6428BA47FF668024D6133"/>
  </w:style>
  <w:style w:type="paragraph" w:customStyle="1" w:styleId="D40231011F0540D28804312EB6AC52E3">
    <w:name w:val="D40231011F0540D28804312EB6AC52E3"/>
  </w:style>
  <w:style w:type="paragraph" w:customStyle="1" w:styleId="67890869F77549DBA7381DA1D3895992">
    <w:name w:val="67890869F77549DBA7381DA1D3895992"/>
  </w:style>
  <w:style w:type="paragraph" w:customStyle="1" w:styleId="0F327138EAB6485590BA569602FCF3D7">
    <w:name w:val="0F327138EAB6485590BA569602FCF3D7"/>
  </w:style>
  <w:style w:type="paragraph" w:customStyle="1" w:styleId="8C53DABEBFF84B83896F1070B894F87E">
    <w:name w:val="8C53DABEBFF84B83896F1070B894F87E"/>
  </w:style>
  <w:style w:type="character" w:customStyle="1" w:styleId="Heading2Char">
    <w:name w:val="Heading 2 Char"/>
    <w:basedOn w:val="DefaultParagraphFont"/>
    <w:link w:val="Heading2"/>
    <w:uiPriority w:val="9"/>
    <w:rsid w:val="003B3D95"/>
    <w:rPr>
      <w:rFonts w:asciiTheme="majorHAnsi" w:eastAsiaTheme="majorEastAsia" w:hAnsiTheme="majorHAnsi" w:cstheme="majorBidi"/>
      <w:b/>
      <w:bCs/>
      <w:caps/>
      <w:szCs w:val="26"/>
      <w:lang w:val="en-US" w:eastAsia="ja-JP"/>
    </w:rPr>
  </w:style>
  <w:style w:type="paragraph" w:customStyle="1" w:styleId="3312E77CC73B419FB7BA8E0EB2DB7077">
    <w:name w:val="3312E77CC73B419FB7BA8E0EB2DB7077"/>
  </w:style>
  <w:style w:type="paragraph" w:customStyle="1" w:styleId="2E66F3AFD72140CFA346E539A8C8D939">
    <w:name w:val="2E66F3AFD72140CFA346E539A8C8D939"/>
    <w:rsid w:val="005F23E4"/>
  </w:style>
  <w:style w:type="paragraph" w:customStyle="1" w:styleId="FD4374D26E0F4176A9194881C1B835D9">
    <w:name w:val="FD4374D26E0F4176A9194881C1B835D9"/>
    <w:rsid w:val="005F23E4"/>
  </w:style>
  <w:style w:type="paragraph" w:customStyle="1" w:styleId="04DB724BC9A943FC9E485A0EF3E4E6FB">
    <w:name w:val="04DB724BC9A943FC9E485A0EF3E4E6FB"/>
    <w:rsid w:val="005F23E4"/>
  </w:style>
  <w:style w:type="paragraph" w:customStyle="1" w:styleId="93AE203B8CD14978821B07904387101D">
    <w:name w:val="93AE203B8CD14978821B07904387101D"/>
    <w:rsid w:val="005F23E4"/>
  </w:style>
  <w:style w:type="paragraph" w:customStyle="1" w:styleId="93114D9D0EE041AEA89158EBB38094CA">
    <w:name w:val="93114D9D0EE041AEA89158EBB38094CA"/>
    <w:rsid w:val="005F23E4"/>
  </w:style>
  <w:style w:type="paragraph" w:customStyle="1" w:styleId="7824C9983E484869960F0BB3F509A33E">
    <w:name w:val="7824C9983E484869960F0BB3F509A33E"/>
    <w:rsid w:val="005F23E4"/>
  </w:style>
  <w:style w:type="paragraph" w:customStyle="1" w:styleId="8685AA4486F347C3B5C970844D55D7FF">
    <w:name w:val="8685AA4486F347C3B5C970844D55D7FF"/>
    <w:rsid w:val="005F23E4"/>
  </w:style>
  <w:style w:type="paragraph" w:customStyle="1" w:styleId="A39D051317E042CE94A3A95D00F56E12">
    <w:name w:val="A39D051317E042CE94A3A95D00F56E12"/>
    <w:rsid w:val="005F23E4"/>
  </w:style>
  <w:style w:type="paragraph" w:customStyle="1" w:styleId="84E9FBDDFC9D405D8FE869B05730E1AF">
    <w:name w:val="84E9FBDDFC9D405D8FE869B05730E1AF"/>
    <w:rsid w:val="005F23E4"/>
  </w:style>
  <w:style w:type="paragraph" w:customStyle="1" w:styleId="DDEB9FAD42DA4E1AA20818CF06B46DCE">
    <w:name w:val="DDEB9FAD42DA4E1AA20818CF06B46DCE"/>
    <w:rsid w:val="005F23E4"/>
  </w:style>
  <w:style w:type="paragraph" w:customStyle="1" w:styleId="870C6FFDA43A42D6890026DD657A5344">
    <w:name w:val="870C6FFDA43A42D6890026DD657A5344"/>
    <w:rsid w:val="005F23E4"/>
  </w:style>
  <w:style w:type="paragraph" w:customStyle="1" w:styleId="01A6B2CE65AD45F389123BF5F935A6BD">
    <w:name w:val="01A6B2CE65AD45F389123BF5F935A6BD"/>
    <w:rsid w:val="003B3D95"/>
  </w:style>
  <w:style w:type="paragraph" w:customStyle="1" w:styleId="F8799F65C77340DBAF1B1BA24E65F90E">
    <w:name w:val="F8799F65C77340DBAF1B1BA24E65F90E"/>
    <w:rsid w:val="003B3D95"/>
  </w:style>
  <w:style w:type="paragraph" w:customStyle="1" w:styleId="3B3B4C03475F49639CCB34FF05BEA7EB">
    <w:name w:val="3B3B4C03475F49639CCB34FF05BEA7EB"/>
    <w:rsid w:val="003B3D95"/>
  </w:style>
  <w:style w:type="paragraph" w:customStyle="1" w:styleId="E8E2F8D1E7284C7CBB47353FDB5F5A7D">
    <w:name w:val="E8E2F8D1E7284C7CBB47353FDB5F5A7D"/>
    <w:rsid w:val="003B3D95"/>
  </w:style>
  <w:style w:type="paragraph" w:customStyle="1" w:styleId="518B45C5905744948F5789E058392261">
    <w:name w:val="518B45C5905744948F5789E058392261"/>
    <w:rsid w:val="003B3D95"/>
  </w:style>
  <w:style w:type="paragraph" w:customStyle="1" w:styleId="36A4586D0ECD4F0883887FC7C28D68EB">
    <w:name w:val="36A4586D0ECD4F0883887FC7C28D68EB"/>
    <w:rsid w:val="003B3D95"/>
  </w:style>
  <w:style w:type="paragraph" w:customStyle="1" w:styleId="724CC89737CC4AA79878C61EDC2CDF18">
    <w:name w:val="724CC89737CC4AA79878C61EDC2CDF18"/>
    <w:rsid w:val="003B3D95"/>
  </w:style>
  <w:style w:type="paragraph" w:customStyle="1" w:styleId="E63990D5869D44A0A270B4E14D764DE0">
    <w:name w:val="E63990D5869D44A0A270B4E14D764DE0"/>
    <w:rsid w:val="003B3D95"/>
  </w:style>
  <w:style w:type="paragraph" w:customStyle="1" w:styleId="0603230AEDDC4F06BF19DD82EED8B012">
    <w:name w:val="0603230AEDDC4F06BF19DD82EED8B012"/>
    <w:rsid w:val="003B3D95"/>
  </w:style>
  <w:style w:type="paragraph" w:customStyle="1" w:styleId="FC7C9BDC3D3B40A3B0587F486CA941A4">
    <w:name w:val="FC7C9BDC3D3B40A3B0587F486CA941A4"/>
    <w:rsid w:val="003B3D95"/>
  </w:style>
  <w:style w:type="paragraph" w:customStyle="1" w:styleId="0DC4E395FA704BC59AD57837A28B8749">
    <w:name w:val="0DC4E395FA704BC59AD57837A28B8749"/>
    <w:rsid w:val="003B3D95"/>
  </w:style>
  <w:style w:type="paragraph" w:customStyle="1" w:styleId="C2CAC63F34AB44ECBD100EB96379BEB2">
    <w:name w:val="C2CAC63F34AB44ECBD100EB96379BEB2"/>
    <w:rsid w:val="003B3D95"/>
  </w:style>
  <w:style w:type="paragraph" w:customStyle="1" w:styleId="7BD9B29A93BD41E093BF2E4D16ED8140">
    <w:name w:val="7BD9B29A93BD41E093BF2E4D16ED8140"/>
    <w:rsid w:val="003B3D95"/>
  </w:style>
  <w:style w:type="paragraph" w:customStyle="1" w:styleId="FB65188264D441B7AB0458C0EF73404C">
    <w:name w:val="FB65188264D441B7AB0458C0EF73404C"/>
    <w:rsid w:val="003B3D95"/>
  </w:style>
  <w:style w:type="paragraph" w:customStyle="1" w:styleId="432F373EA2BE4533901FDFA5388C833C">
    <w:name w:val="432F373EA2BE4533901FDFA5388C833C"/>
    <w:rsid w:val="003B3D95"/>
  </w:style>
  <w:style w:type="paragraph" w:customStyle="1" w:styleId="148B6AB058EF4DC08BDDC47DC8F57B7A">
    <w:name w:val="148B6AB058EF4DC08BDDC47DC8F57B7A"/>
    <w:rsid w:val="003B3D95"/>
  </w:style>
  <w:style w:type="paragraph" w:customStyle="1" w:styleId="2F0F3469C78043639E92333873C2ABBC">
    <w:name w:val="2F0F3469C78043639E92333873C2ABBC"/>
    <w:rsid w:val="00E93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2020-07-30T19:03:00Z</dcterms:created>
  <dcterms:modified xsi:type="dcterms:W3CDTF">2020-08-28T16:04:00Z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